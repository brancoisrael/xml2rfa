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2EA" w:rsidRPr="000F3FD0" w:rsidRDefault="001542EA" w:rsidP="001542EA">
      <w:pPr>
        <w:pStyle w:val="PargrafodaLista"/>
        <w:numPr>
          <w:ilvl w:val="0"/>
          <w:numId w:val="28"/>
        </w:numPr>
        <w:contextualSpacing/>
        <w:rPr>
          <w:b/>
        </w:rPr>
      </w:pPr>
      <w:r w:rsidRPr="000F3FD0">
        <w:rPr>
          <w:b/>
        </w:rPr>
        <w:t>Configuração RightFax com o FileNetP8:</w:t>
      </w:r>
    </w:p>
    <w:p w:rsidR="001542EA" w:rsidRDefault="001542EA" w:rsidP="001542EA">
      <w:pPr>
        <w:pStyle w:val="PargrafodaLista"/>
        <w:numPr>
          <w:ilvl w:val="1"/>
          <w:numId w:val="28"/>
        </w:numPr>
        <w:contextualSpacing/>
        <w:rPr>
          <w:b/>
        </w:rPr>
      </w:pPr>
      <w:r>
        <w:rPr>
          <w:b/>
        </w:rPr>
        <w:t xml:space="preserve">Diretório compartilhado no servidor de DESENVOLVIMENTO: </w:t>
      </w:r>
      <w:hyperlink r:id="rId11" w:history="1">
        <w:r w:rsidRPr="00C8550D">
          <w:rPr>
            <w:rStyle w:val="Hyperlink"/>
            <w:b/>
          </w:rPr>
          <w:t>\\ws-fs01.dsv.bradseg.com.br\FAX\</w:t>
        </w:r>
      </w:hyperlink>
    </w:p>
    <w:p w:rsidR="001542EA" w:rsidRDefault="001542EA" w:rsidP="001542EA">
      <w:pPr>
        <w:pStyle w:val="PargrafodaLista"/>
        <w:ind w:left="792" w:firstLine="624"/>
        <w:rPr>
          <w:b/>
        </w:rPr>
      </w:pPr>
      <w:r>
        <w:rPr>
          <w:b/>
        </w:rPr>
        <w:t xml:space="preserve">Diretório compartilhado no servidor de PRODUÇÂO:  </w:t>
      </w:r>
      <w:hyperlink r:id="rId12" w:history="1">
        <w:r w:rsidRPr="00C8550D">
          <w:rPr>
            <w:rStyle w:val="Hyperlink"/>
            <w:b/>
          </w:rPr>
          <w:t>\\ws-fs05.bradseg.com.br\FAX\</w:t>
        </w:r>
      </w:hyperlink>
    </w:p>
    <w:p w:rsidR="001542EA" w:rsidRDefault="001542EA" w:rsidP="001542EA">
      <w:pPr>
        <w:pStyle w:val="PargrafodaLista"/>
        <w:ind w:left="792" w:firstLine="624"/>
        <w:rPr>
          <w:b/>
        </w:rPr>
      </w:pPr>
      <w:r>
        <w:rPr>
          <w:b/>
        </w:rPr>
        <w:t>Subdiretórios em FAX: IN, OUT, NOTE. Respectivamente: Fax Recebidos, Fax a serem enviados, e notificação sobre fax processados.</w:t>
      </w:r>
    </w:p>
    <w:p w:rsidR="001542EA" w:rsidRPr="00C032B0" w:rsidRDefault="001542EA" w:rsidP="001542EA">
      <w:pPr>
        <w:pStyle w:val="PargrafodaLista"/>
        <w:ind w:left="792" w:firstLine="624"/>
        <w:rPr>
          <w:b/>
        </w:rPr>
      </w:pPr>
      <w:r>
        <w:rPr>
          <w:b/>
        </w:rPr>
        <w:t>Usuários com esta integração: CALL, DAHPFAX5 e NEAC2;</w:t>
      </w:r>
    </w:p>
    <w:p w:rsidR="001542EA" w:rsidRDefault="001542EA" w:rsidP="001542EA">
      <w:pPr>
        <w:pStyle w:val="PargrafodaLista"/>
        <w:numPr>
          <w:ilvl w:val="1"/>
          <w:numId w:val="28"/>
        </w:numPr>
        <w:contextualSpacing/>
        <w:rPr>
          <w:b/>
        </w:rPr>
      </w:pPr>
      <w:r>
        <w:rPr>
          <w:b/>
        </w:rPr>
        <w:t>Exemplo de configuração de recebimento de fax integrado ao P8 com o usuário CALL:</w:t>
      </w:r>
    </w:p>
    <w:p w:rsidR="001542EA" w:rsidRDefault="001542EA" w:rsidP="001542EA">
      <w:pPr>
        <w:ind w:left="360"/>
        <w:rPr>
          <w:b/>
        </w:rPr>
      </w:pPr>
      <w:r w:rsidRPr="001542EA">
        <w:rPr>
          <w:b/>
          <w:noProof/>
          <w:lang w:eastAsia="pt-BR"/>
        </w:rPr>
        <w:drawing>
          <wp:inline distT="0" distB="0" distL="0" distR="0">
            <wp:extent cx="4562475" cy="5048250"/>
            <wp:effectExtent l="19050" t="19050" r="9525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0482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472C4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542EA" w:rsidRDefault="001542EA" w:rsidP="001542EA">
      <w:pPr>
        <w:ind w:left="360"/>
        <w:rPr>
          <w:b/>
        </w:rPr>
      </w:pPr>
      <w:r>
        <w:rPr>
          <w:b/>
        </w:rPr>
        <w:t>Não altera as outra configurações:</w:t>
      </w:r>
    </w:p>
    <w:p w:rsidR="001542EA" w:rsidRDefault="001542EA" w:rsidP="001542EA">
      <w:pPr>
        <w:ind w:left="360"/>
        <w:rPr>
          <w:b/>
        </w:rPr>
      </w:pPr>
      <w:r w:rsidRPr="001542EA">
        <w:rPr>
          <w:b/>
          <w:noProof/>
          <w:lang w:eastAsia="pt-BR"/>
        </w:rPr>
        <w:lastRenderedPageBreak/>
        <w:drawing>
          <wp:inline distT="0" distB="0" distL="0" distR="0">
            <wp:extent cx="4562475" cy="5048250"/>
            <wp:effectExtent l="19050" t="19050" r="9525" b="0"/>
            <wp:docPr id="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0482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472C4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542EA" w:rsidRDefault="001542EA" w:rsidP="001542EA">
      <w:pPr>
        <w:ind w:left="360"/>
        <w:rPr>
          <w:b/>
        </w:rPr>
      </w:pPr>
      <w:r w:rsidRPr="001542EA">
        <w:rPr>
          <w:b/>
          <w:noProof/>
          <w:lang w:eastAsia="pt-BR"/>
        </w:rPr>
        <w:lastRenderedPageBreak/>
        <w:drawing>
          <wp:inline distT="0" distB="0" distL="0" distR="0">
            <wp:extent cx="4562475" cy="5048250"/>
            <wp:effectExtent l="19050" t="1905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0482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472C4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04630" w:rsidRPr="001542EA" w:rsidRDefault="001542EA" w:rsidP="001542EA">
      <w:pPr>
        <w:ind w:left="360"/>
        <w:rPr>
          <w:b/>
        </w:rPr>
      </w:pPr>
      <w:bookmarkStart w:id="0" w:name="_GoBack"/>
      <w:bookmarkEnd w:id="0"/>
      <w:r w:rsidRPr="001542EA">
        <w:rPr>
          <w:b/>
          <w:noProof/>
          <w:lang w:eastAsia="pt-BR"/>
        </w:rPr>
        <w:lastRenderedPageBreak/>
        <w:drawing>
          <wp:inline distT="0" distB="0" distL="0" distR="0">
            <wp:extent cx="4562475" cy="5048250"/>
            <wp:effectExtent l="19050" t="19050" r="9525" b="0"/>
            <wp:docPr id="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0482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472C4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604630" w:rsidRPr="001542EA" w:rsidSect="006D21AA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40" w:code="9"/>
      <w:pgMar w:top="1276" w:right="567" w:bottom="1418" w:left="567" w:header="284" w:footer="2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982" w:rsidRDefault="00D90982">
      <w:r>
        <w:separator/>
      </w:r>
    </w:p>
  </w:endnote>
  <w:endnote w:type="continuationSeparator" w:id="0">
    <w:p w:rsidR="00D90982" w:rsidRDefault="00D90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D90982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97"/>
      <w:gridCol w:w="3298"/>
      <w:gridCol w:w="3298"/>
    </w:tblGrid>
    <w:tr w:rsidR="00062BE1" w:rsidRPr="00E74BEF" w:rsidTr="00E74BEF">
      <w:tc>
        <w:tcPr>
          <w:tcW w:w="3297" w:type="dxa"/>
          <w:shd w:val="clear" w:color="auto" w:fill="auto"/>
        </w:tcPr>
        <w:p w:rsidR="00062BE1" w:rsidRPr="00E74BEF" w:rsidRDefault="00062BE1" w:rsidP="00E74BEF">
          <w:pPr>
            <w:tabs>
              <w:tab w:val="left" w:pos="2127"/>
              <w:tab w:val="left" w:pos="3544"/>
              <w:tab w:val="left" w:pos="4962"/>
              <w:tab w:val="left" w:pos="7088"/>
            </w:tabs>
            <w:jc w:val="center"/>
            <w:rPr>
              <w:rFonts w:ascii="Calibri Light" w:hAnsi="Calibri Light" w:cs="Calibri Light"/>
              <w:snapToGrid w:val="0"/>
              <w:color w:val="595959"/>
              <w:sz w:val="18"/>
              <w:szCs w:val="18"/>
            </w:rPr>
          </w:pPr>
          <w:r w:rsidRPr="00E74BEF">
            <w:rPr>
              <w:rFonts w:ascii="Calibri Light" w:hAnsi="Calibri Light" w:cs="Calibri Light"/>
              <w:snapToGrid w:val="0"/>
              <w:color w:val="595959"/>
              <w:sz w:val="18"/>
              <w:szCs w:val="18"/>
            </w:rPr>
            <w:t>Brasília – DF</w:t>
          </w:r>
        </w:p>
        <w:p w:rsidR="00062BE1" w:rsidRPr="00E74BEF" w:rsidRDefault="00062BE1" w:rsidP="00E74BEF">
          <w:pPr>
            <w:tabs>
              <w:tab w:val="left" w:pos="2127"/>
              <w:tab w:val="left" w:pos="3544"/>
              <w:tab w:val="left" w:pos="4962"/>
              <w:tab w:val="left" w:pos="7088"/>
            </w:tabs>
            <w:jc w:val="center"/>
            <w:rPr>
              <w:rFonts w:ascii="Calibri Light" w:hAnsi="Calibri Light" w:cs="Calibri Light"/>
              <w:snapToGrid w:val="0"/>
              <w:color w:val="595959"/>
              <w:sz w:val="18"/>
              <w:szCs w:val="18"/>
            </w:rPr>
          </w:pPr>
          <w:r w:rsidRPr="00E74BEF">
            <w:rPr>
              <w:rFonts w:ascii="Calibri Light" w:hAnsi="Calibri Light" w:cs="Calibri Light"/>
              <w:snapToGrid w:val="0"/>
              <w:color w:val="595959"/>
              <w:sz w:val="18"/>
              <w:szCs w:val="18"/>
            </w:rPr>
            <w:t>Fone: 61 2196.8000</w:t>
          </w:r>
        </w:p>
      </w:tc>
      <w:tc>
        <w:tcPr>
          <w:tcW w:w="3298" w:type="dxa"/>
          <w:shd w:val="clear" w:color="auto" w:fill="auto"/>
        </w:tcPr>
        <w:p w:rsidR="00062BE1" w:rsidRPr="00E74BEF" w:rsidRDefault="00062BE1" w:rsidP="00E74BEF">
          <w:pPr>
            <w:tabs>
              <w:tab w:val="left" w:pos="2127"/>
              <w:tab w:val="left" w:pos="3544"/>
              <w:tab w:val="left" w:pos="4962"/>
              <w:tab w:val="left" w:pos="7088"/>
            </w:tabs>
            <w:jc w:val="center"/>
            <w:rPr>
              <w:rFonts w:ascii="Calibri Light" w:hAnsi="Calibri Light" w:cs="Calibri Light"/>
              <w:snapToGrid w:val="0"/>
              <w:color w:val="595959"/>
              <w:sz w:val="18"/>
              <w:szCs w:val="18"/>
            </w:rPr>
          </w:pPr>
          <w:r w:rsidRPr="00E74BEF">
            <w:rPr>
              <w:rFonts w:ascii="Calibri Light" w:hAnsi="Calibri Light" w:cs="Calibri Light"/>
              <w:snapToGrid w:val="0"/>
              <w:color w:val="595959"/>
              <w:sz w:val="18"/>
              <w:szCs w:val="18"/>
            </w:rPr>
            <w:t>São Paulo – SP</w:t>
          </w:r>
        </w:p>
        <w:p w:rsidR="00062BE1" w:rsidRPr="00E74BEF" w:rsidRDefault="00062BE1" w:rsidP="00E74BEF">
          <w:pPr>
            <w:tabs>
              <w:tab w:val="left" w:pos="2127"/>
              <w:tab w:val="left" w:pos="3544"/>
              <w:tab w:val="left" w:pos="4962"/>
              <w:tab w:val="left" w:pos="7088"/>
            </w:tabs>
            <w:jc w:val="center"/>
            <w:rPr>
              <w:rFonts w:ascii="Calibri Light" w:hAnsi="Calibri Light" w:cs="Calibri Light"/>
              <w:snapToGrid w:val="0"/>
              <w:color w:val="595959"/>
              <w:sz w:val="18"/>
              <w:szCs w:val="18"/>
            </w:rPr>
          </w:pPr>
          <w:r w:rsidRPr="00E74BEF">
            <w:rPr>
              <w:rFonts w:ascii="Calibri Light" w:hAnsi="Calibri Light" w:cs="Calibri Light"/>
              <w:snapToGrid w:val="0"/>
              <w:color w:val="595959"/>
              <w:sz w:val="18"/>
              <w:szCs w:val="18"/>
            </w:rPr>
            <w:t>Fone: 11 3323.1988</w:t>
          </w:r>
        </w:p>
      </w:tc>
      <w:tc>
        <w:tcPr>
          <w:tcW w:w="3298" w:type="dxa"/>
          <w:shd w:val="clear" w:color="auto" w:fill="auto"/>
        </w:tcPr>
        <w:p w:rsidR="00062BE1" w:rsidRPr="00E74BEF" w:rsidRDefault="00062BE1" w:rsidP="00E74BEF">
          <w:pPr>
            <w:tabs>
              <w:tab w:val="left" w:pos="2127"/>
              <w:tab w:val="left" w:pos="3544"/>
              <w:tab w:val="left" w:pos="4962"/>
              <w:tab w:val="left" w:pos="7088"/>
            </w:tabs>
            <w:jc w:val="center"/>
            <w:rPr>
              <w:rFonts w:ascii="Calibri Light" w:hAnsi="Calibri Light" w:cs="Calibri Light"/>
              <w:snapToGrid w:val="0"/>
              <w:color w:val="595959"/>
              <w:sz w:val="18"/>
              <w:szCs w:val="18"/>
            </w:rPr>
          </w:pPr>
          <w:r w:rsidRPr="00E74BEF">
            <w:rPr>
              <w:rFonts w:ascii="Calibri Light" w:hAnsi="Calibri Light" w:cs="Calibri Light"/>
              <w:snapToGrid w:val="0"/>
              <w:color w:val="595959"/>
              <w:sz w:val="18"/>
              <w:szCs w:val="18"/>
            </w:rPr>
            <w:t>Rio de Janeiro – RJ</w:t>
          </w:r>
        </w:p>
        <w:p w:rsidR="00062BE1" w:rsidRPr="00E74BEF" w:rsidRDefault="00062BE1" w:rsidP="00E74BEF">
          <w:pPr>
            <w:tabs>
              <w:tab w:val="left" w:pos="2127"/>
              <w:tab w:val="left" w:pos="3544"/>
              <w:tab w:val="left" w:pos="4962"/>
              <w:tab w:val="left" w:pos="7088"/>
            </w:tabs>
            <w:jc w:val="center"/>
            <w:rPr>
              <w:rFonts w:ascii="Calibri Light" w:hAnsi="Calibri Light" w:cs="Calibri Light"/>
              <w:snapToGrid w:val="0"/>
              <w:color w:val="595959"/>
              <w:sz w:val="18"/>
              <w:szCs w:val="18"/>
            </w:rPr>
          </w:pPr>
          <w:r w:rsidRPr="00E74BEF">
            <w:rPr>
              <w:rFonts w:ascii="Calibri Light" w:hAnsi="Calibri Light" w:cs="Calibri Light"/>
              <w:snapToGrid w:val="0"/>
              <w:color w:val="595959"/>
              <w:sz w:val="18"/>
              <w:szCs w:val="18"/>
            </w:rPr>
            <w:t>Fone: 21 2391.0919</w:t>
          </w:r>
        </w:p>
        <w:p w:rsidR="00062BE1" w:rsidRPr="00062BE1" w:rsidRDefault="00062BE1" w:rsidP="00E74BEF">
          <w:pPr>
            <w:tabs>
              <w:tab w:val="left" w:pos="2127"/>
              <w:tab w:val="left" w:pos="3544"/>
              <w:tab w:val="left" w:pos="4962"/>
              <w:tab w:val="left" w:pos="7088"/>
            </w:tabs>
            <w:jc w:val="center"/>
          </w:pPr>
        </w:p>
      </w:tc>
    </w:tr>
  </w:tbl>
  <w:p w:rsidR="00D164A3" w:rsidRPr="00BF09F3" w:rsidRDefault="007D1C49" w:rsidP="007D1C49">
    <w:pPr>
      <w:tabs>
        <w:tab w:val="center" w:pos="4876"/>
      </w:tabs>
      <w:jc w:val="right"/>
      <w:rPr>
        <w:color w:val="7F7F7F"/>
      </w:rPr>
    </w:pPr>
    <w:r w:rsidRPr="009217C1">
      <w:rPr>
        <w:rFonts w:ascii="Calibri Light" w:hAnsi="Calibri Light" w:cs="Calibri Light"/>
        <w:color w:val="595959"/>
        <w:sz w:val="18"/>
        <w:szCs w:val="18"/>
      </w:rPr>
      <w:t xml:space="preserve">Página </w:t>
    </w:r>
    <w:r w:rsidRPr="009217C1">
      <w:rPr>
        <w:rFonts w:ascii="Calibri Light" w:hAnsi="Calibri Light" w:cs="Calibri Light"/>
        <w:color w:val="595959"/>
        <w:sz w:val="18"/>
        <w:szCs w:val="18"/>
      </w:rPr>
      <w:fldChar w:fldCharType="begin"/>
    </w:r>
    <w:r w:rsidRPr="009217C1">
      <w:rPr>
        <w:rFonts w:ascii="Calibri Light" w:hAnsi="Calibri Light" w:cs="Calibri Light"/>
        <w:color w:val="595959"/>
        <w:sz w:val="18"/>
        <w:szCs w:val="18"/>
      </w:rPr>
      <w:instrText>PAGE</w:instrText>
    </w:r>
    <w:r w:rsidRPr="009217C1">
      <w:rPr>
        <w:rFonts w:ascii="Calibri Light" w:hAnsi="Calibri Light" w:cs="Calibri Light"/>
        <w:color w:val="595959"/>
        <w:sz w:val="18"/>
        <w:szCs w:val="18"/>
      </w:rPr>
      <w:fldChar w:fldCharType="separate"/>
    </w:r>
    <w:r w:rsidR="001542EA">
      <w:rPr>
        <w:rFonts w:ascii="Calibri Light" w:hAnsi="Calibri Light" w:cs="Calibri Light"/>
        <w:noProof/>
        <w:color w:val="595959"/>
        <w:sz w:val="18"/>
        <w:szCs w:val="18"/>
      </w:rPr>
      <w:t>4</w:t>
    </w:r>
    <w:r w:rsidRPr="009217C1">
      <w:rPr>
        <w:rFonts w:ascii="Calibri Light" w:hAnsi="Calibri Light" w:cs="Calibri Light"/>
        <w:color w:val="595959"/>
        <w:sz w:val="18"/>
        <w:szCs w:val="18"/>
      </w:rPr>
      <w:fldChar w:fldCharType="end"/>
    </w:r>
    <w:r w:rsidRPr="009217C1">
      <w:rPr>
        <w:rFonts w:ascii="Calibri Light" w:hAnsi="Calibri Light" w:cs="Calibri Light"/>
        <w:color w:val="595959"/>
        <w:sz w:val="18"/>
        <w:szCs w:val="18"/>
      </w:rPr>
      <w:t xml:space="preserve"> de </w:t>
    </w:r>
    <w:r w:rsidRPr="009217C1">
      <w:rPr>
        <w:rFonts w:ascii="Calibri Light" w:hAnsi="Calibri Light" w:cs="Calibri Light"/>
        <w:color w:val="595959"/>
        <w:sz w:val="18"/>
        <w:szCs w:val="18"/>
      </w:rPr>
      <w:fldChar w:fldCharType="begin"/>
    </w:r>
    <w:r w:rsidRPr="009217C1">
      <w:rPr>
        <w:rFonts w:ascii="Calibri Light" w:hAnsi="Calibri Light" w:cs="Calibri Light"/>
        <w:color w:val="595959"/>
        <w:sz w:val="18"/>
        <w:szCs w:val="18"/>
      </w:rPr>
      <w:instrText>NUMPAGES</w:instrText>
    </w:r>
    <w:r w:rsidRPr="009217C1">
      <w:rPr>
        <w:rFonts w:ascii="Calibri Light" w:hAnsi="Calibri Light" w:cs="Calibri Light"/>
        <w:color w:val="595959"/>
        <w:sz w:val="18"/>
        <w:szCs w:val="18"/>
      </w:rPr>
      <w:fldChar w:fldCharType="separate"/>
    </w:r>
    <w:r w:rsidR="001542EA">
      <w:rPr>
        <w:rFonts w:ascii="Calibri Light" w:hAnsi="Calibri Light" w:cs="Calibri Light"/>
        <w:noProof/>
        <w:color w:val="595959"/>
        <w:sz w:val="18"/>
        <w:szCs w:val="18"/>
      </w:rPr>
      <w:t>4</w:t>
    </w:r>
    <w:r w:rsidRPr="009217C1">
      <w:rPr>
        <w:rFonts w:ascii="Calibri Light" w:hAnsi="Calibri Light" w:cs="Calibri Light"/>
        <w:color w:val="595959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97"/>
      <w:gridCol w:w="3298"/>
      <w:gridCol w:w="3298"/>
    </w:tblGrid>
    <w:tr w:rsidR="006D21AA" w:rsidRPr="00E74BEF" w:rsidTr="00965F68">
      <w:tc>
        <w:tcPr>
          <w:tcW w:w="3297" w:type="dxa"/>
          <w:shd w:val="clear" w:color="auto" w:fill="auto"/>
        </w:tcPr>
        <w:p w:rsidR="006D21AA" w:rsidRPr="00E74BEF" w:rsidRDefault="006D21AA" w:rsidP="006D21AA">
          <w:pPr>
            <w:tabs>
              <w:tab w:val="left" w:pos="2127"/>
              <w:tab w:val="left" w:pos="3544"/>
              <w:tab w:val="left" w:pos="4962"/>
              <w:tab w:val="left" w:pos="7088"/>
            </w:tabs>
            <w:jc w:val="center"/>
            <w:rPr>
              <w:rFonts w:ascii="Calibri Light" w:hAnsi="Calibri Light" w:cs="Calibri Light"/>
              <w:snapToGrid w:val="0"/>
              <w:color w:val="595959"/>
              <w:sz w:val="18"/>
              <w:szCs w:val="18"/>
            </w:rPr>
          </w:pPr>
          <w:r w:rsidRPr="00E74BEF">
            <w:rPr>
              <w:rFonts w:ascii="Calibri Light" w:hAnsi="Calibri Light" w:cs="Calibri Light"/>
              <w:snapToGrid w:val="0"/>
              <w:color w:val="595959"/>
              <w:sz w:val="18"/>
              <w:szCs w:val="18"/>
            </w:rPr>
            <w:t>Brasília – DF</w:t>
          </w:r>
        </w:p>
        <w:p w:rsidR="006D21AA" w:rsidRPr="00E74BEF" w:rsidRDefault="006D21AA" w:rsidP="006D21AA">
          <w:pPr>
            <w:tabs>
              <w:tab w:val="left" w:pos="2127"/>
              <w:tab w:val="left" w:pos="3544"/>
              <w:tab w:val="left" w:pos="4962"/>
              <w:tab w:val="left" w:pos="7088"/>
            </w:tabs>
            <w:jc w:val="center"/>
            <w:rPr>
              <w:rFonts w:ascii="Calibri Light" w:hAnsi="Calibri Light" w:cs="Calibri Light"/>
              <w:snapToGrid w:val="0"/>
              <w:color w:val="595959"/>
              <w:sz w:val="18"/>
              <w:szCs w:val="18"/>
            </w:rPr>
          </w:pPr>
          <w:r w:rsidRPr="00E74BEF">
            <w:rPr>
              <w:rFonts w:ascii="Calibri Light" w:hAnsi="Calibri Light" w:cs="Calibri Light"/>
              <w:snapToGrid w:val="0"/>
              <w:color w:val="595959"/>
              <w:sz w:val="18"/>
              <w:szCs w:val="18"/>
            </w:rPr>
            <w:t>Fone: 61 2196.8000</w:t>
          </w:r>
        </w:p>
      </w:tc>
      <w:tc>
        <w:tcPr>
          <w:tcW w:w="3298" w:type="dxa"/>
          <w:shd w:val="clear" w:color="auto" w:fill="auto"/>
        </w:tcPr>
        <w:p w:rsidR="006D21AA" w:rsidRPr="00E74BEF" w:rsidRDefault="006D21AA" w:rsidP="006D21AA">
          <w:pPr>
            <w:tabs>
              <w:tab w:val="left" w:pos="2127"/>
              <w:tab w:val="left" w:pos="3544"/>
              <w:tab w:val="left" w:pos="4962"/>
              <w:tab w:val="left" w:pos="7088"/>
            </w:tabs>
            <w:jc w:val="center"/>
            <w:rPr>
              <w:rFonts w:ascii="Calibri Light" w:hAnsi="Calibri Light" w:cs="Calibri Light"/>
              <w:snapToGrid w:val="0"/>
              <w:color w:val="595959"/>
              <w:sz w:val="18"/>
              <w:szCs w:val="18"/>
            </w:rPr>
          </w:pPr>
          <w:r w:rsidRPr="00E74BEF">
            <w:rPr>
              <w:rFonts w:ascii="Calibri Light" w:hAnsi="Calibri Light" w:cs="Calibri Light"/>
              <w:snapToGrid w:val="0"/>
              <w:color w:val="595959"/>
              <w:sz w:val="18"/>
              <w:szCs w:val="18"/>
            </w:rPr>
            <w:t>São Paulo – SP</w:t>
          </w:r>
        </w:p>
        <w:p w:rsidR="006D21AA" w:rsidRPr="00E74BEF" w:rsidRDefault="006D21AA" w:rsidP="006D21AA">
          <w:pPr>
            <w:tabs>
              <w:tab w:val="left" w:pos="2127"/>
              <w:tab w:val="left" w:pos="3544"/>
              <w:tab w:val="left" w:pos="4962"/>
              <w:tab w:val="left" w:pos="7088"/>
            </w:tabs>
            <w:jc w:val="center"/>
            <w:rPr>
              <w:rFonts w:ascii="Calibri Light" w:hAnsi="Calibri Light" w:cs="Calibri Light"/>
              <w:snapToGrid w:val="0"/>
              <w:color w:val="595959"/>
              <w:sz w:val="18"/>
              <w:szCs w:val="18"/>
            </w:rPr>
          </w:pPr>
          <w:r w:rsidRPr="00E74BEF">
            <w:rPr>
              <w:rFonts w:ascii="Calibri Light" w:hAnsi="Calibri Light" w:cs="Calibri Light"/>
              <w:snapToGrid w:val="0"/>
              <w:color w:val="595959"/>
              <w:sz w:val="18"/>
              <w:szCs w:val="18"/>
            </w:rPr>
            <w:t>Fone: 11 3323.1988</w:t>
          </w:r>
        </w:p>
      </w:tc>
      <w:tc>
        <w:tcPr>
          <w:tcW w:w="3298" w:type="dxa"/>
          <w:shd w:val="clear" w:color="auto" w:fill="auto"/>
        </w:tcPr>
        <w:p w:rsidR="006D21AA" w:rsidRPr="00E74BEF" w:rsidRDefault="006D21AA" w:rsidP="006D21AA">
          <w:pPr>
            <w:tabs>
              <w:tab w:val="left" w:pos="2127"/>
              <w:tab w:val="left" w:pos="3544"/>
              <w:tab w:val="left" w:pos="4962"/>
              <w:tab w:val="left" w:pos="7088"/>
            </w:tabs>
            <w:jc w:val="center"/>
            <w:rPr>
              <w:rFonts w:ascii="Calibri Light" w:hAnsi="Calibri Light" w:cs="Calibri Light"/>
              <w:snapToGrid w:val="0"/>
              <w:color w:val="595959"/>
              <w:sz w:val="18"/>
              <w:szCs w:val="18"/>
            </w:rPr>
          </w:pPr>
          <w:r w:rsidRPr="00E74BEF">
            <w:rPr>
              <w:rFonts w:ascii="Calibri Light" w:hAnsi="Calibri Light" w:cs="Calibri Light"/>
              <w:snapToGrid w:val="0"/>
              <w:color w:val="595959"/>
              <w:sz w:val="18"/>
              <w:szCs w:val="18"/>
            </w:rPr>
            <w:t>Rio de Janeiro – RJ</w:t>
          </w:r>
        </w:p>
        <w:p w:rsidR="006D21AA" w:rsidRPr="00E74BEF" w:rsidRDefault="006D21AA" w:rsidP="006D21AA">
          <w:pPr>
            <w:tabs>
              <w:tab w:val="left" w:pos="2127"/>
              <w:tab w:val="left" w:pos="3544"/>
              <w:tab w:val="left" w:pos="4962"/>
              <w:tab w:val="left" w:pos="7088"/>
            </w:tabs>
            <w:jc w:val="center"/>
            <w:rPr>
              <w:rFonts w:ascii="Calibri Light" w:hAnsi="Calibri Light" w:cs="Calibri Light"/>
              <w:snapToGrid w:val="0"/>
              <w:color w:val="595959"/>
              <w:sz w:val="18"/>
              <w:szCs w:val="18"/>
            </w:rPr>
          </w:pPr>
          <w:r w:rsidRPr="00E74BEF">
            <w:rPr>
              <w:rFonts w:ascii="Calibri Light" w:hAnsi="Calibri Light" w:cs="Calibri Light"/>
              <w:snapToGrid w:val="0"/>
              <w:color w:val="595959"/>
              <w:sz w:val="18"/>
              <w:szCs w:val="18"/>
            </w:rPr>
            <w:t>Fone: 21 2391.0919</w:t>
          </w:r>
        </w:p>
        <w:p w:rsidR="006D21AA" w:rsidRPr="00062BE1" w:rsidRDefault="006D21AA" w:rsidP="006D21AA">
          <w:pPr>
            <w:tabs>
              <w:tab w:val="left" w:pos="2127"/>
              <w:tab w:val="left" w:pos="3544"/>
              <w:tab w:val="left" w:pos="4962"/>
              <w:tab w:val="left" w:pos="7088"/>
            </w:tabs>
            <w:jc w:val="center"/>
          </w:pPr>
        </w:p>
      </w:tc>
    </w:tr>
  </w:tbl>
  <w:p w:rsidR="006D21AA" w:rsidRPr="006D21AA" w:rsidRDefault="006D21AA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982" w:rsidRDefault="00D90982">
      <w:r>
        <w:separator/>
      </w:r>
    </w:p>
  </w:footnote>
  <w:footnote w:type="continuationSeparator" w:id="0">
    <w:p w:rsidR="00D90982" w:rsidRDefault="00D90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4A3" w:rsidRPr="006D21AA" w:rsidRDefault="001542EA" w:rsidP="006D21AA">
    <w:pPr>
      <w:pStyle w:val="Cabealho"/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2167255</wp:posOffset>
          </wp:positionH>
          <wp:positionV relativeFrom="paragraph">
            <wp:posOffset>78105</wp:posOffset>
          </wp:positionV>
          <wp:extent cx="4314825" cy="381000"/>
          <wp:effectExtent l="0" t="0" r="0" b="0"/>
          <wp:wrapNone/>
          <wp:docPr id="15" name="Imagem 15" descr="Telemik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Telemik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4825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21AA" w:rsidRPr="006D21AA" w:rsidRDefault="001542EA">
    <w:pPr>
      <w:pStyle w:val="Cabealho"/>
      <w:rPr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2167255</wp:posOffset>
          </wp:positionH>
          <wp:positionV relativeFrom="paragraph">
            <wp:posOffset>78105</wp:posOffset>
          </wp:positionV>
          <wp:extent cx="4314825" cy="381000"/>
          <wp:effectExtent l="0" t="0" r="0" b="0"/>
          <wp:wrapNone/>
          <wp:docPr id="14" name="Imagem 14" descr="Telemik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Telemik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4825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" w15:restartNumberingAfterBreak="0">
    <w:nsid w:val="024000A0"/>
    <w:multiLevelType w:val="hybridMultilevel"/>
    <w:tmpl w:val="DF08EED6"/>
    <w:lvl w:ilvl="0" w:tplc="0416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63FEC"/>
    <w:multiLevelType w:val="hybridMultilevel"/>
    <w:tmpl w:val="1AC671BE"/>
    <w:lvl w:ilvl="0" w:tplc="0416000F">
      <w:start w:val="1"/>
      <w:numFmt w:val="decimal"/>
      <w:lvlText w:val="%1."/>
      <w:lvlJc w:val="left"/>
      <w:pPr>
        <w:ind w:left="578" w:hanging="360"/>
      </w:p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0FBC4D8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0217FF3"/>
    <w:multiLevelType w:val="hybridMultilevel"/>
    <w:tmpl w:val="F15AC6B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A94BF0"/>
    <w:multiLevelType w:val="multilevel"/>
    <w:tmpl w:val="19DA4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1522E91"/>
    <w:multiLevelType w:val="hybridMultilevel"/>
    <w:tmpl w:val="291EBAA8"/>
    <w:lvl w:ilvl="0" w:tplc="4FA26CA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D46C7C"/>
    <w:multiLevelType w:val="hybridMultilevel"/>
    <w:tmpl w:val="403A6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11763"/>
    <w:multiLevelType w:val="hybridMultilevel"/>
    <w:tmpl w:val="AA7260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167C58"/>
    <w:multiLevelType w:val="multilevel"/>
    <w:tmpl w:val="2112F65C"/>
    <w:lvl w:ilvl="0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6440449"/>
    <w:multiLevelType w:val="hybridMultilevel"/>
    <w:tmpl w:val="43685BCC"/>
    <w:lvl w:ilvl="0" w:tplc="2B30418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B5259"/>
    <w:multiLevelType w:val="multilevel"/>
    <w:tmpl w:val="C48A89BA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32" w:hanging="2160"/>
      </w:pPr>
      <w:rPr>
        <w:rFonts w:hint="default"/>
      </w:rPr>
    </w:lvl>
  </w:abstractNum>
  <w:abstractNum w:abstractNumId="12" w15:restartNumberingAfterBreak="0">
    <w:nsid w:val="37FA2A25"/>
    <w:multiLevelType w:val="hybridMultilevel"/>
    <w:tmpl w:val="BC1E4A4A"/>
    <w:lvl w:ilvl="0" w:tplc="0416000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57"/>
        </w:tabs>
        <w:ind w:left="21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77"/>
        </w:tabs>
        <w:ind w:left="28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97"/>
        </w:tabs>
        <w:ind w:left="35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17"/>
        </w:tabs>
        <w:ind w:left="43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37"/>
        </w:tabs>
        <w:ind w:left="50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57"/>
        </w:tabs>
        <w:ind w:left="57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77"/>
        </w:tabs>
        <w:ind w:left="64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97"/>
        </w:tabs>
        <w:ind w:left="7197" w:hanging="360"/>
      </w:pPr>
      <w:rPr>
        <w:rFonts w:ascii="Wingdings" w:hAnsi="Wingdings" w:hint="default"/>
      </w:rPr>
    </w:lvl>
  </w:abstractNum>
  <w:abstractNum w:abstractNumId="13" w15:restartNumberingAfterBreak="0">
    <w:nsid w:val="3D1B0012"/>
    <w:multiLevelType w:val="hybridMultilevel"/>
    <w:tmpl w:val="D666C9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7495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5243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522091"/>
    <w:multiLevelType w:val="hybridMultilevel"/>
    <w:tmpl w:val="2AD239AC"/>
    <w:lvl w:ilvl="0" w:tplc="0416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B3B59B7"/>
    <w:multiLevelType w:val="hybridMultilevel"/>
    <w:tmpl w:val="0B66C0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54D5A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59D45F24"/>
    <w:multiLevelType w:val="hybridMultilevel"/>
    <w:tmpl w:val="75886838"/>
    <w:lvl w:ilvl="0" w:tplc="0416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8B70FB6"/>
    <w:multiLevelType w:val="hybridMultilevel"/>
    <w:tmpl w:val="F55442D2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2E5DF4"/>
    <w:multiLevelType w:val="hybridMultilevel"/>
    <w:tmpl w:val="40CA11F0"/>
    <w:lvl w:ilvl="0" w:tplc="2B30418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152CF"/>
    <w:multiLevelType w:val="hybridMultilevel"/>
    <w:tmpl w:val="5008DAC6"/>
    <w:lvl w:ilvl="0" w:tplc="0416000F">
      <w:start w:val="1"/>
      <w:numFmt w:val="decimal"/>
      <w:lvlText w:val="%1."/>
      <w:lvlJc w:val="left"/>
      <w:pPr>
        <w:ind w:left="578" w:hanging="360"/>
      </w:p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3" w15:restartNumberingAfterBreak="0">
    <w:nsid w:val="74E53F13"/>
    <w:multiLevelType w:val="hybridMultilevel"/>
    <w:tmpl w:val="1130B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0328AC"/>
    <w:multiLevelType w:val="multilevel"/>
    <w:tmpl w:val="1624A8FE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32" w:hanging="2160"/>
      </w:pPr>
      <w:rPr>
        <w:rFonts w:hint="default"/>
      </w:rPr>
    </w:lvl>
  </w:abstractNum>
  <w:abstractNum w:abstractNumId="25" w15:restartNumberingAfterBreak="0">
    <w:nsid w:val="7F0F345B"/>
    <w:multiLevelType w:val="hybridMultilevel"/>
    <w:tmpl w:val="DAFCA1F6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3"/>
  </w:num>
  <w:num w:numId="4">
    <w:abstractNumId w:val="18"/>
  </w:num>
  <w:num w:numId="5">
    <w:abstractNumId w:val="6"/>
  </w:num>
  <w:num w:numId="6">
    <w:abstractNumId w:val="12"/>
  </w:num>
  <w:num w:numId="7">
    <w:abstractNumId w:val="9"/>
  </w:num>
  <w:num w:numId="8">
    <w:abstractNumId w:val="5"/>
  </w:num>
  <w:num w:numId="9">
    <w:abstractNumId w:val="16"/>
  </w:num>
  <w:num w:numId="10">
    <w:abstractNumId w:val="25"/>
  </w:num>
  <w:num w:numId="11">
    <w:abstractNumId w:val="1"/>
  </w:num>
  <w:num w:numId="12">
    <w:abstractNumId w:val="20"/>
  </w:num>
  <w:num w:numId="13">
    <w:abstractNumId w:val="10"/>
  </w:num>
  <w:num w:numId="14">
    <w:abstractNumId w:val="21"/>
  </w:num>
  <w:num w:numId="15">
    <w:abstractNumId w:val="4"/>
  </w:num>
  <w:num w:numId="16">
    <w:abstractNumId w:val="18"/>
    <w:lvlOverride w:ilvl="0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7"/>
  </w:num>
  <w:num w:numId="20">
    <w:abstractNumId w:val="22"/>
  </w:num>
  <w:num w:numId="21">
    <w:abstractNumId w:val="2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</w:num>
  <w:num w:numId="24">
    <w:abstractNumId w:val="11"/>
  </w:num>
  <w:num w:numId="25">
    <w:abstractNumId w:val="24"/>
  </w:num>
  <w:num w:numId="26">
    <w:abstractNumId w:val="23"/>
  </w:num>
  <w:num w:numId="27">
    <w:abstractNumId w:val="13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ttachedTemplate r:id="rId1"/>
  <w:documentProtection w:edit="forms" w:enforcement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2EA"/>
    <w:rsid w:val="000131A0"/>
    <w:rsid w:val="00014174"/>
    <w:rsid w:val="00020C04"/>
    <w:rsid w:val="00024099"/>
    <w:rsid w:val="000242CF"/>
    <w:rsid w:val="000355D4"/>
    <w:rsid w:val="00036832"/>
    <w:rsid w:val="0003704F"/>
    <w:rsid w:val="000372F3"/>
    <w:rsid w:val="00043C82"/>
    <w:rsid w:val="00044123"/>
    <w:rsid w:val="00051AFD"/>
    <w:rsid w:val="00057E77"/>
    <w:rsid w:val="00062BE1"/>
    <w:rsid w:val="000643C2"/>
    <w:rsid w:val="000673CF"/>
    <w:rsid w:val="00071F96"/>
    <w:rsid w:val="00074C41"/>
    <w:rsid w:val="00084608"/>
    <w:rsid w:val="00084A84"/>
    <w:rsid w:val="000927E1"/>
    <w:rsid w:val="000B4CCB"/>
    <w:rsid w:val="000B6FD3"/>
    <w:rsid w:val="000C0798"/>
    <w:rsid w:val="000C1D2B"/>
    <w:rsid w:val="000C710A"/>
    <w:rsid w:val="000D4B2F"/>
    <w:rsid w:val="000D62D6"/>
    <w:rsid w:val="000F2E66"/>
    <w:rsid w:val="000F3C83"/>
    <w:rsid w:val="000F4209"/>
    <w:rsid w:val="000F46D0"/>
    <w:rsid w:val="001223F8"/>
    <w:rsid w:val="0012711A"/>
    <w:rsid w:val="001307E8"/>
    <w:rsid w:val="00131B8D"/>
    <w:rsid w:val="001345DE"/>
    <w:rsid w:val="00134768"/>
    <w:rsid w:val="001359E5"/>
    <w:rsid w:val="001542EA"/>
    <w:rsid w:val="00163193"/>
    <w:rsid w:val="00164CFC"/>
    <w:rsid w:val="001777CA"/>
    <w:rsid w:val="001833D4"/>
    <w:rsid w:val="0018694F"/>
    <w:rsid w:val="00191402"/>
    <w:rsid w:val="00195039"/>
    <w:rsid w:val="00196471"/>
    <w:rsid w:val="001970EA"/>
    <w:rsid w:val="001A3DAA"/>
    <w:rsid w:val="001A4420"/>
    <w:rsid w:val="001A54A5"/>
    <w:rsid w:val="001B67D9"/>
    <w:rsid w:val="001C0036"/>
    <w:rsid w:val="001C2809"/>
    <w:rsid w:val="001C43E8"/>
    <w:rsid w:val="001D2BE8"/>
    <w:rsid w:val="001D7D2D"/>
    <w:rsid w:val="001E07A2"/>
    <w:rsid w:val="001E4465"/>
    <w:rsid w:val="001E447C"/>
    <w:rsid w:val="001E61CD"/>
    <w:rsid w:val="001F3CBA"/>
    <w:rsid w:val="00203202"/>
    <w:rsid w:val="002046AA"/>
    <w:rsid w:val="00205717"/>
    <w:rsid w:val="0021562A"/>
    <w:rsid w:val="002157E2"/>
    <w:rsid w:val="00216B6B"/>
    <w:rsid w:val="002319AE"/>
    <w:rsid w:val="0024244A"/>
    <w:rsid w:val="0024317A"/>
    <w:rsid w:val="00243DDB"/>
    <w:rsid w:val="002761B5"/>
    <w:rsid w:val="0028059D"/>
    <w:rsid w:val="00287C61"/>
    <w:rsid w:val="0029015B"/>
    <w:rsid w:val="00295DBF"/>
    <w:rsid w:val="002B5739"/>
    <w:rsid w:val="002D026D"/>
    <w:rsid w:val="002D759C"/>
    <w:rsid w:val="002E41F0"/>
    <w:rsid w:val="002E7E00"/>
    <w:rsid w:val="003001F8"/>
    <w:rsid w:val="00315B88"/>
    <w:rsid w:val="00325B34"/>
    <w:rsid w:val="00330B6D"/>
    <w:rsid w:val="003419CC"/>
    <w:rsid w:val="00352958"/>
    <w:rsid w:val="00354889"/>
    <w:rsid w:val="00361BA6"/>
    <w:rsid w:val="00367574"/>
    <w:rsid w:val="00376705"/>
    <w:rsid w:val="00377998"/>
    <w:rsid w:val="003838E9"/>
    <w:rsid w:val="0038506D"/>
    <w:rsid w:val="003A35AA"/>
    <w:rsid w:val="003A4D33"/>
    <w:rsid w:val="003B58AA"/>
    <w:rsid w:val="003C1695"/>
    <w:rsid w:val="003C27CF"/>
    <w:rsid w:val="003C38A4"/>
    <w:rsid w:val="003D00D1"/>
    <w:rsid w:val="003D7533"/>
    <w:rsid w:val="003E0BBF"/>
    <w:rsid w:val="003E1BA4"/>
    <w:rsid w:val="003E1DEB"/>
    <w:rsid w:val="003F2013"/>
    <w:rsid w:val="003F7938"/>
    <w:rsid w:val="00405F11"/>
    <w:rsid w:val="00413C10"/>
    <w:rsid w:val="004253A0"/>
    <w:rsid w:val="00426F07"/>
    <w:rsid w:val="004325C6"/>
    <w:rsid w:val="0044169F"/>
    <w:rsid w:val="004457DF"/>
    <w:rsid w:val="004564F5"/>
    <w:rsid w:val="0046074E"/>
    <w:rsid w:val="0046155D"/>
    <w:rsid w:val="00462403"/>
    <w:rsid w:val="00472534"/>
    <w:rsid w:val="00494324"/>
    <w:rsid w:val="004A6D9C"/>
    <w:rsid w:val="004B1B6C"/>
    <w:rsid w:val="004C350B"/>
    <w:rsid w:val="004C5071"/>
    <w:rsid w:val="004D0EF8"/>
    <w:rsid w:val="004D2457"/>
    <w:rsid w:val="004D2BAB"/>
    <w:rsid w:val="004E5B56"/>
    <w:rsid w:val="005025C8"/>
    <w:rsid w:val="00503872"/>
    <w:rsid w:val="0050615C"/>
    <w:rsid w:val="0051745C"/>
    <w:rsid w:val="005308D3"/>
    <w:rsid w:val="005369A8"/>
    <w:rsid w:val="005412DA"/>
    <w:rsid w:val="005423E1"/>
    <w:rsid w:val="00542912"/>
    <w:rsid w:val="0055242C"/>
    <w:rsid w:val="005604CB"/>
    <w:rsid w:val="00563FE7"/>
    <w:rsid w:val="005644F1"/>
    <w:rsid w:val="005657C5"/>
    <w:rsid w:val="005742AE"/>
    <w:rsid w:val="00574D15"/>
    <w:rsid w:val="0058072F"/>
    <w:rsid w:val="00596A18"/>
    <w:rsid w:val="005A74A0"/>
    <w:rsid w:val="005B3995"/>
    <w:rsid w:val="005B39CB"/>
    <w:rsid w:val="005D1753"/>
    <w:rsid w:val="005E664C"/>
    <w:rsid w:val="005F2557"/>
    <w:rsid w:val="005F3328"/>
    <w:rsid w:val="00603571"/>
    <w:rsid w:val="00604630"/>
    <w:rsid w:val="0060478B"/>
    <w:rsid w:val="00604ABD"/>
    <w:rsid w:val="00606CDC"/>
    <w:rsid w:val="0061421A"/>
    <w:rsid w:val="00614ACF"/>
    <w:rsid w:val="0062440D"/>
    <w:rsid w:val="006258CD"/>
    <w:rsid w:val="00630EA0"/>
    <w:rsid w:val="006348DC"/>
    <w:rsid w:val="00637967"/>
    <w:rsid w:val="00643DA7"/>
    <w:rsid w:val="006501C6"/>
    <w:rsid w:val="00656978"/>
    <w:rsid w:val="00656BEE"/>
    <w:rsid w:val="00660AF8"/>
    <w:rsid w:val="00661FA0"/>
    <w:rsid w:val="00664D35"/>
    <w:rsid w:val="006728F0"/>
    <w:rsid w:val="00674709"/>
    <w:rsid w:val="00686A60"/>
    <w:rsid w:val="006A4C12"/>
    <w:rsid w:val="006B416D"/>
    <w:rsid w:val="006B6CEB"/>
    <w:rsid w:val="006C6B2A"/>
    <w:rsid w:val="006C76E7"/>
    <w:rsid w:val="006D21AA"/>
    <w:rsid w:val="006D6D57"/>
    <w:rsid w:val="006E197C"/>
    <w:rsid w:val="006E349F"/>
    <w:rsid w:val="00704503"/>
    <w:rsid w:val="007058BA"/>
    <w:rsid w:val="00712B58"/>
    <w:rsid w:val="00715546"/>
    <w:rsid w:val="00720C82"/>
    <w:rsid w:val="007249B7"/>
    <w:rsid w:val="00725E3C"/>
    <w:rsid w:val="007320AA"/>
    <w:rsid w:val="007442E5"/>
    <w:rsid w:val="007466D7"/>
    <w:rsid w:val="0076301C"/>
    <w:rsid w:val="007665DC"/>
    <w:rsid w:val="007677F4"/>
    <w:rsid w:val="00771967"/>
    <w:rsid w:val="00772E88"/>
    <w:rsid w:val="00774E8B"/>
    <w:rsid w:val="007851A2"/>
    <w:rsid w:val="00787264"/>
    <w:rsid w:val="00792D94"/>
    <w:rsid w:val="00794703"/>
    <w:rsid w:val="00794D90"/>
    <w:rsid w:val="00797B2C"/>
    <w:rsid w:val="007A21F3"/>
    <w:rsid w:val="007B7CDA"/>
    <w:rsid w:val="007C0EBA"/>
    <w:rsid w:val="007C2841"/>
    <w:rsid w:val="007C62F7"/>
    <w:rsid w:val="007D1C49"/>
    <w:rsid w:val="007D214C"/>
    <w:rsid w:val="007D3180"/>
    <w:rsid w:val="007E6497"/>
    <w:rsid w:val="007E7419"/>
    <w:rsid w:val="007F7971"/>
    <w:rsid w:val="0080350B"/>
    <w:rsid w:val="0081790E"/>
    <w:rsid w:val="00820E06"/>
    <w:rsid w:val="00825699"/>
    <w:rsid w:val="0083588B"/>
    <w:rsid w:val="0084345C"/>
    <w:rsid w:val="00846319"/>
    <w:rsid w:val="008579EB"/>
    <w:rsid w:val="00866284"/>
    <w:rsid w:val="00886E58"/>
    <w:rsid w:val="00890E09"/>
    <w:rsid w:val="0089124F"/>
    <w:rsid w:val="00892A2E"/>
    <w:rsid w:val="00894799"/>
    <w:rsid w:val="008955DE"/>
    <w:rsid w:val="00897A5B"/>
    <w:rsid w:val="008A1A36"/>
    <w:rsid w:val="008A4BC6"/>
    <w:rsid w:val="008B3085"/>
    <w:rsid w:val="008B7EA7"/>
    <w:rsid w:val="008C41C4"/>
    <w:rsid w:val="008C5403"/>
    <w:rsid w:val="008C569F"/>
    <w:rsid w:val="008D0A29"/>
    <w:rsid w:val="008E216B"/>
    <w:rsid w:val="008E25B7"/>
    <w:rsid w:val="008E34AC"/>
    <w:rsid w:val="008E61EE"/>
    <w:rsid w:val="008F5560"/>
    <w:rsid w:val="008F690C"/>
    <w:rsid w:val="00900038"/>
    <w:rsid w:val="0090252C"/>
    <w:rsid w:val="0091113F"/>
    <w:rsid w:val="00921164"/>
    <w:rsid w:val="009217C1"/>
    <w:rsid w:val="00922C8B"/>
    <w:rsid w:val="00923CA8"/>
    <w:rsid w:val="00926564"/>
    <w:rsid w:val="009360FD"/>
    <w:rsid w:val="00965199"/>
    <w:rsid w:val="00990183"/>
    <w:rsid w:val="009936C4"/>
    <w:rsid w:val="00996C21"/>
    <w:rsid w:val="009A38FC"/>
    <w:rsid w:val="009A5162"/>
    <w:rsid w:val="009B5AAE"/>
    <w:rsid w:val="009C1C24"/>
    <w:rsid w:val="009D0273"/>
    <w:rsid w:val="009D0603"/>
    <w:rsid w:val="009D637D"/>
    <w:rsid w:val="009E5861"/>
    <w:rsid w:val="009E62F5"/>
    <w:rsid w:val="009E7702"/>
    <w:rsid w:val="009F68CA"/>
    <w:rsid w:val="009F783C"/>
    <w:rsid w:val="009F79E6"/>
    <w:rsid w:val="00A16D31"/>
    <w:rsid w:val="00A24CF2"/>
    <w:rsid w:val="00A32BD3"/>
    <w:rsid w:val="00A444DC"/>
    <w:rsid w:val="00A543A5"/>
    <w:rsid w:val="00A6035F"/>
    <w:rsid w:val="00A746FA"/>
    <w:rsid w:val="00A76A45"/>
    <w:rsid w:val="00A81BC0"/>
    <w:rsid w:val="00A82AED"/>
    <w:rsid w:val="00A875A8"/>
    <w:rsid w:val="00A91B1C"/>
    <w:rsid w:val="00AA4714"/>
    <w:rsid w:val="00AB088F"/>
    <w:rsid w:val="00AB1B17"/>
    <w:rsid w:val="00AB7D67"/>
    <w:rsid w:val="00AC164C"/>
    <w:rsid w:val="00AC7217"/>
    <w:rsid w:val="00AD5136"/>
    <w:rsid w:val="00AE3002"/>
    <w:rsid w:val="00AE6DD6"/>
    <w:rsid w:val="00AF403F"/>
    <w:rsid w:val="00AF614F"/>
    <w:rsid w:val="00B167A0"/>
    <w:rsid w:val="00B305B9"/>
    <w:rsid w:val="00B47B82"/>
    <w:rsid w:val="00B8332E"/>
    <w:rsid w:val="00B93582"/>
    <w:rsid w:val="00B96801"/>
    <w:rsid w:val="00BA0CCC"/>
    <w:rsid w:val="00BA5DF6"/>
    <w:rsid w:val="00BA6F05"/>
    <w:rsid w:val="00BB451C"/>
    <w:rsid w:val="00BB4B1F"/>
    <w:rsid w:val="00BD21C0"/>
    <w:rsid w:val="00BD4C29"/>
    <w:rsid w:val="00BE1865"/>
    <w:rsid w:val="00BF09F3"/>
    <w:rsid w:val="00BF17FB"/>
    <w:rsid w:val="00BF3191"/>
    <w:rsid w:val="00C02CC3"/>
    <w:rsid w:val="00C07E97"/>
    <w:rsid w:val="00C13136"/>
    <w:rsid w:val="00C156AC"/>
    <w:rsid w:val="00C24438"/>
    <w:rsid w:val="00C332BB"/>
    <w:rsid w:val="00C36766"/>
    <w:rsid w:val="00C36DCF"/>
    <w:rsid w:val="00C4514D"/>
    <w:rsid w:val="00C54173"/>
    <w:rsid w:val="00C60429"/>
    <w:rsid w:val="00C8694A"/>
    <w:rsid w:val="00C91DBA"/>
    <w:rsid w:val="00C91F8C"/>
    <w:rsid w:val="00C93AC2"/>
    <w:rsid w:val="00C96553"/>
    <w:rsid w:val="00C96672"/>
    <w:rsid w:val="00CA2341"/>
    <w:rsid w:val="00CA3E58"/>
    <w:rsid w:val="00CA4317"/>
    <w:rsid w:val="00CB327A"/>
    <w:rsid w:val="00CB7C56"/>
    <w:rsid w:val="00CD1B17"/>
    <w:rsid w:val="00CD4012"/>
    <w:rsid w:val="00CE04E8"/>
    <w:rsid w:val="00CE387F"/>
    <w:rsid w:val="00CE6A1B"/>
    <w:rsid w:val="00CE75C9"/>
    <w:rsid w:val="00CF3CAB"/>
    <w:rsid w:val="00D164A3"/>
    <w:rsid w:val="00D43545"/>
    <w:rsid w:val="00D44718"/>
    <w:rsid w:val="00D45355"/>
    <w:rsid w:val="00D5798D"/>
    <w:rsid w:val="00D62C21"/>
    <w:rsid w:val="00D71755"/>
    <w:rsid w:val="00D75FBD"/>
    <w:rsid w:val="00D90982"/>
    <w:rsid w:val="00D914F5"/>
    <w:rsid w:val="00D938E4"/>
    <w:rsid w:val="00D94A62"/>
    <w:rsid w:val="00D94E94"/>
    <w:rsid w:val="00D95051"/>
    <w:rsid w:val="00DA34A1"/>
    <w:rsid w:val="00DA65AB"/>
    <w:rsid w:val="00DB7533"/>
    <w:rsid w:val="00DC1699"/>
    <w:rsid w:val="00DF206A"/>
    <w:rsid w:val="00DF2248"/>
    <w:rsid w:val="00DF7EEC"/>
    <w:rsid w:val="00E05558"/>
    <w:rsid w:val="00E10F32"/>
    <w:rsid w:val="00E16691"/>
    <w:rsid w:val="00E23C21"/>
    <w:rsid w:val="00E2549E"/>
    <w:rsid w:val="00E44CC0"/>
    <w:rsid w:val="00E53B45"/>
    <w:rsid w:val="00E545F8"/>
    <w:rsid w:val="00E63E8B"/>
    <w:rsid w:val="00E65815"/>
    <w:rsid w:val="00E65999"/>
    <w:rsid w:val="00E71E79"/>
    <w:rsid w:val="00E74BEF"/>
    <w:rsid w:val="00E82BF5"/>
    <w:rsid w:val="00E84CD5"/>
    <w:rsid w:val="00E85687"/>
    <w:rsid w:val="00E96324"/>
    <w:rsid w:val="00E97B31"/>
    <w:rsid w:val="00EA5E33"/>
    <w:rsid w:val="00EE27A6"/>
    <w:rsid w:val="00EE4905"/>
    <w:rsid w:val="00EE5AE3"/>
    <w:rsid w:val="00EF376C"/>
    <w:rsid w:val="00EF433E"/>
    <w:rsid w:val="00F01BEF"/>
    <w:rsid w:val="00F125A2"/>
    <w:rsid w:val="00F154DB"/>
    <w:rsid w:val="00F23DAA"/>
    <w:rsid w:val="00F26A69"/>
    <w:rsid w:val="00F32EA7"/>
    <w:rsid w:val="00F632B6"/>
    <w:rsid w:val="00F640AF"/>
    <w:rsid w:val="00F66C93"/>
    <w:rsid w:val="00F7644A"/>
    <w:rsid w:val="00F76A9F"/>
    <w:rsid w:val="00F8429A"/>
    <w:rsid w:val="00F9233F"/>
    <w:rsid w:val="00F93991"/>
    <w:rsid w:val="00F95D79"/>
    <w:rsid w:val="00F96FF7"/>
    <w:rsid w:val="00FA3257"/>
    <w:rsid w:val="00FA336E"/>
    <w:rsid w:val="00FA4199"/>
    <w:rsid w:val="00FA7062"/>
    <w:rsid w:val="00FD0E30"/>
    <w:rsid w:val="00FD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44721A"/>
  <w15:chartTrackingRefBased/>
  <w15:docId w15:val="{C84F51D3-7E11-44AB-83EF-F591764A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42E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CA234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F68C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6D9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qFormat/>
    <w:rsid w:val="00C96672"/>
    <w:pPr>
      <w:spacing w:before="240" w:after="60"/>
      <w:outlineLvl w:val="6"/>
    </w:pPr>
    <w:rPr>
      <w:sz w:val="24"/>
      <w:szCs w:val="24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7Char">
    <w:name w:val="Título 7 Char"/>
    <w:link w:val="Ttulo7"/>
    <w:rsid w:val="00C96672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rsid w:val="00C96672"/>
    <w:pPr>
      <w:tabs>
        <w:tab w:val="center" w:pos="4419"/>
        <w:tab w:val="right" w:pos="8838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C96672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C96672"/>
    <w:pPr>
      <w:tabs>
        <w:tab w:val="center" w:pos="4419"/>
        <w:tab w:val="right" w:pos="8838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C96672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embloco">
    <w:name w:val="Block Text"/>
    <w:basedOn w:val="Normal"/>
    <w:semiHidden/>
    <w:rsid w:val="00C96672"/>
    <w:pPr>
      <w:ind w:left="900" w:right="490"/>
    </w:pPr>
    <w:rPr>
      <w:rFonts w:ascii="Arial" w:hAnsi="Arial"/>
    </w:rPr>
  </w:style>
  <w:style w:type="character" w:styleId="Hyperlink">
    <w:name w:val="Hyperlink"/>
    <w:uiPriority w:val="99"/>
    <w:rsid w:val="00C96672"/>
    <w:rPr>
      <w:color w:val="0000FF"/>
      <w:u w:val="single"/>
    </w:rPr>
  </w:style>
  <w:style w:type="paragraph" w:customStyle="1" w:styleId="Ttulo41">
    <w:name w:val="Título 41"/>
    <w:basedOn w:val="Normal"/>
    <w:rsid w:val="00C96672"/>
    <w:pPr>
      <w:keepNext/>
      <w:jc w:val="both"/>
    </w:pPr>
    <w:rPr>
      <w:rFonts w:ascii="Arial" w:hAnsi="Arial"/>
      <w:b/>
      <w:sz w:val="16"/>
    </w:rPr>
  </w:style>
  <w:style w:type="table" w:styleId="Tabelacomgrade">
    <w:name w:val="Table Grid"/>
    <w:basedOn w:val="Tabelanormal"/>
    <w:rsid w:val="00C9667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3">
    <w:name w:val="Body Text Indent 3"/>
    <w:basedOn w:val="Normal"/>
    <w:link w:val="Recuodecorpodetexto3Char"/>
    <w:rsid w:val="00C96672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rsid w:val="00C96672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6672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C96672"/>
    <w:rPr>
      <w:rFonts w:ascii="Tahoma" w:eastAsia="Times New Roman" w:hAnsi="Tahoma" w:cs="Tahoma"/>
      <w:sz w:val="16"/>
      <w:szCs w:val="16"/>
      <w:lang w:eastAsia="pt-BR"/>
    </w:rPr>
  </w:style>
  <w:style w:type="character" w:styleId="TextodoEspaoReservado">
    <w:name w:val="Placeholder Text"/>
    <w:uiPriority w:val="99"/>
    <w:semiHidden/>
    <w:rsid w:val="00C96672"/>
    <w:rPr>
      <w:color w:val="808080"/>
    </w:rPr>
  </w:style>
  <w:style w:type="paragraph" w:customStyle="1" w:styleId="Corpodetexto31">
    <w:name w:val="Corpo de texto 31"/>
    <w:basedOn w:val="Normal"/>
    <w:rsid w:val="0050615C"/>
    <w:pPr>
      <w:suppressAutoHyphens/>
      <w:spacing w:after="60"/>
    </w:pPr>
    <w:rPr>
      <w:rFonts w:ascii="Arial" w:hAnsi="Arial"/>
      <w:lang w:val="en-US"/>
    </w:rPr>
  </w:style>
  <w:style w:type="character" w:customStyle="1" w:styleId="EstiloDeEmail301">
    <w:name w:val="EstiloDeEmail301"/>
    <w:semiHidden/>
    <w:rsid w:val="0050615C"/>
    <w:rPr>
      <w:rFonts w:ascii="Arial" w:hAnsi="Arial" w:cs="Arial"/>
      <w:color w:val="auto"/>
      <w:sz w:val="20"/>
      <w:szCs w:val="20"/>
    </w:rPr>
  </w:style>
  <w:style w:type="character" w:customStyle="1" w:styleId="Ttulo2Char">
    <w:name w:val="Título 2 Char"/>
    <w:link w:val="Ttulo2"/>
    <w:uiPriority w:val="9"/>
    <w:rsid w:val="009F68CA"/>
    <w:rPr>
      <w:rFonts w:ascii="Cambria" w:eastAsia="Times New Roman" w:hAnsi="Cambria" w:cs="Times New Roman"/>
      <w:b/>
      <w:bCs/>
      <w:i/>
      <w:iCs/>
      <w:sz w:val="28"/>
      <w:szCs w:val="28"/>
      <w:lang w:val="pt-BR" w:eastAsia="pt-BR"/>
    </w:rPr>
  </w:style>
  <w:style w:type="paragraph" w:customStyle="1" w:styleId="WW-Textoembloco">
    <w:name w:val="WW-Texto em bloco"/>
    <w:basedOn w:val="Normal"/>
    <w:rsid w:val="00F66C93"/>
    <w:pPr>
      <w:suppressAutoHyphens/>
      <w:ind w:left="900" w:right="490" w:firstLine="1"/>
    </w:pPr>
    <w:rPr>
      <w:rFonts w:ascii="Arial" w:hAnsi="Arial"/>
    </w:rPr>
  </w:style>
  <w:style w:type="character" w:styleId="nfaseIntensa">
    <w:name w:val="Intense Emphasis"/>
    <w:uiPriority w:val="21"/>
    <w:qFormat/>
    <w:rsid w:val="002B5739"/>
    <w:rPr>
      <w:b/>
      <w:bCs/>
      <w:i/>
      <w:iCs/>
      <w:color w:val="4F81BD"/>
    </w:rPr>
  </w:style>
  <w:style w:type="paragraph" w:styleId="Legenda">
    <w:name w:val="caption"/>
    <w:basedOn w:val="Normal"/>
    <w:next w:val="Normal"/>
    <w:uiPriority w:val="35"/>
    <w:qFormat/>
    <w:rsid w:val="002B5739"/>
    <w:rPr>
      <w:b/>
      <w:bCs/>
    </w:rPr>
  </w:style>
  <w:style w:type="character" w:styleId="RefernciaSutil">
    <w:name w:val="Subtle Reference"/>
    <w:uiPriority w:val="31"/>
    <w:qFormat/>
    <w:rsid w:val="002B5739"/>
    <w:rPr>
      <w:smallCaps/>
      <w:color w:val="C0504D"/>
      <w:u w:val="single"/>
    </w:rPr>
  </w:style>
  <w:style w:type="paragraph" w:styleId="PargrafodaLista">
    <w:name w:val="List Paragraph"/>
    <w:basedOn w:val="Normal"/>
    <w:uiPriority w:val="34"/>
    <w:qFormat/>
    <w:rsid w:val="00036832"/>
    <w:pPr>
      <w:ind w:left="708"/>
    </w:pPr>
  </w:style>
  <w:style w:type="character" w:customStyle="1" w:styleId="hps">
    <w:name w:val="hps"/>
    <w:basedOn w:val="Fontepargpadro"/>
    <w:rsid w:val="00494324"/>
  </w:style>
  <w:style w:type="character" w:customStyle="1" w:styleId="Ttulo1Char">
    <w:name w:val="Título 1 Char"/>
    <w:link w:val="Ttulo1"/>
    <w:uiPriority w:val="9"/>
    <w:rsid w:val="00CA234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tulo5Char">
    <w:name w:val="Título 5 Char"/>
    <w:link w:val="Ttulo5"/>
    <w:uiPriority w:val="9"/>
    <w:semiHidden/>
    <w:rsid w:val="004A6D9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Forte">
    <w:name w:val="Strong"/>
    <w:uiPriority w:val="22"/>
    <w:qFormat/>
    <w:rsid w:val="004A6D9C"/>
    <w:rPr>
      <w:rFonts w:cs="Times New Roman"/>
      <w:b/>
    </w:rPr>
  </w:style>
  <w:style w:type="paragraph" w:customStyle="1" w:styleId="Default">
    <w:name w:val="Default"/>
    <w:rsid w:val="0060463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unhideWhenUsed/>
    <w:rsid w:val="00604630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sid w:val="00604630"/>
    <w:rPr>
      <w:rFonts w:ascii="Consolas" w:hAnsi="Consolas" w:cs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file:///\\ws-fs05.bradseg.com.br\FAX\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\\ws-fs01.dsv.bradseg.com.br\FAX\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lemikro\Documentos\Modelos\Papel%20Timbrado%202017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5E1A32CDD879469698085EA2D56706" ma:contentTypeVersion="1" ma:contentTypeDescription="Crie um novo documento." ma:contentTypeScope="" ma:versionID="9f27ce061aaff6681e90189458cbd432">
  <xsd:schema xmlns:xsd="http://www.w3.org/2001/XMLSchema" xmlns:xs="http://www.w3.org/2001/XMLSchema" xmlns:p="http://schemas.microsoft.com/office/2006/metadata/properties" xmlns:ns2="a0a0e6ca-1b57-4dff-83bd-89bf14243029" targetNamespace="http://schemas.microsoft.com/office/2006/metadata/properties" ma:root="true" ma:fieldsID="384bb90125d6b43c16ba3aa58548c7ed" ns2:_="">
    <xsd:import namespace="a0a0e6ca-1b57-4dff-83bd-89bf1424302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a0e6ca-1b57-4dff-83bd-89bf142430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DAB48-2C32-402B-BB97-306146D8DD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6C7DFE-0FD7-4DC3-B267-CF949031FD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BE89BD-8330-4946-A526-DD06C9DB39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a0e6ca-1b57-4dff-83bd-89bf142430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407F30-DC47-4A1B-A065-BB34B38E4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Papel Timbrado 2017.dotx</Template>
  <TotalTime>2</TotalTime>
  <Pages>4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Augusto Ferreira</dc:creator>
  <cp:keywords/>
  <cp:lastModifiedBy>Sergio Augusto Ferreira</cp:lastModifiedBy>
  <cp:revision>1</cp:revision>
  <cp:lastPrinted>2017-05-17T18:30:00Z</cp:lastPrinted>
  <dcterms:created xsi:type="dcterms:W3CDTF">2017-06-27T12:24:00Z</dcterms:created>
  <dcterms:modified xsi:type="dcterms:W3CDTF">2017-06-27T12:27:00Z</dcterms:modified>
</cp:coreProperties>
</file>